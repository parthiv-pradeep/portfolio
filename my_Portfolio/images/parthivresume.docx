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Y="151"/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73564F" w14:paraId="16B8AB24" w14:textId="77777777" w:rsidTr="0073564F">
        <w:trPr>
          <w:trHeight w:val="3513"/>
        </w:trPr>
        <w:tc>
          <w:tcPr>
            <w:tcW w:w="3600" w:type="dxa"/>
            <w:vAlign w:val="bottom"/>
          </w:tcPr>
          <w:p w14:paraId="44A76C67" w14:textId="77777777" w:rsidR="0073564F" w:rsidRDefault="0073564F" w:rsidP="0073564F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5396D4B5" wp14:editId="7D2B0D26">
                      <wp:extent cx="1722286" cy="1749563"/>
                      <wp:effectExtent l="19050" t="19050" r="30480" b="41275"/>
                      <wp:docPr id="2" name="Oval 2" title="Professional Headshot of Man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22286" cy="1749563"/>
                              </a:xfrm>
                              <a:prstGeom prst="ellipse">
                                <a:avLst/>
                              </a:prstGeom>
                              <a:blipFill dpi="0" rotWithShape="1"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 w="63500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0DEBA8E5" id="Oval 2" o:spid="_x0000_s1026" alt="Title: Professional Headshot of Man" style="width:135.6pt;height:137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" strokecolor="#94b6d2 [3204]" strokeweight="5pt">
                      <v:fill r:id="rId7" o:title="" recolor="t" rotate="t" type="frame"/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20" w:type="dxa"/>
          </w:tcPr>
          <w:p w14:paraId="65F69357" w14:textId="77777777" w:rsidR="0073564F" w:rsidRPr="0073564F" w:rsidRDefault="0073564F" w:rsidP="0073564F">
            <w:pPr>
              <w:tabs>
                <w:tab w:val="left" w:pos="990"/>
              </w:tabs>
              <w:rPr>
                <w:sz w:val="72"/>
                <w:szCs w:val="72"/>
              </w:rPr>
            </w:pPr>
          </w:p>
        </w:tc>
        <w:tc>
          <w:tcPr>
            <w:tcW w:w="6470" w:type="dxa"/>
            <w:vAlign w:val="bottom"/>
          </w:tcPr>
          <w:p w14:paraId="3F7F6E56" w14:textId="77777777" w:rsidR="0073564F" w:rsidRPr="0073564F" w:rsidRDefault="0073564F" w:rsidP="0073564F">
            <w:pPr>
              <w:pStyle w:val="Title"/>
              <w:rPr>
                <w:sz w:val="72"/>
                <w:szCs w:val="72"/>
              </w:rPr>
            </w:pPr>
            <w:r w:rsidRPr="0073564F">
              <w:rPr>
                <w:sz w:val="72"/>
                <w:szCs w:val="72"/>
              </w:rPr>
              <w:t>PARTHIV PRADEEP</w:t>
            </w:r>
          </w:p>
        </w:tc>
      </w:tr>
      <w:tr w:rsidR="0073564F" w14:paraId="5AADAB70" w14:textId="77777777" w:rsidTr="0073564F">
        <w:tc>
          <w:tcPr>
            <w:tcW w:w="3600" w:type="dxa"/>
          </w:tcPr>
          <w:sdt>
            <w:sdtPr>
              <w:id w:val="-1711873194"/>
              <w:placeholder>
                <w:docPart w:val="55E2FC2CDBEE4EBD80590D23A972F8DB"/>
              </w:placeholder>
              <w:temporary/>
              <w:showingPlcHdr/>
              <w15:appearance w15:val="hidden"/>
            </w:sdtPr>
            <w:sdtContent>
              <w:p w14:paraId="458A4C02" w14:textId="77777777" w:rsidR="0073564F" w:rsidRDefault="0073564F" w:rsidP="0073564F">
                <w:pPr>
                  <w:pStyle w:val="Heading3"/>
                </w:pPr>
                <w:r w:rsidRPr="00D5459D">
                  <w:t>Profile</w:t>
                </w:r>
              </w:p>
            </w:sdtContent>
          </w:sdt>
          <w:p w14:paraId="6592D0F3" w14:textId="504CE0ED" w:rsidR="0073564F" w:rsidRDefault="0073564F" w:rsidP="0073564F">
            <w:r>
              <w:t xml:space="preserve">I am a </w:t>
            </w:r>
            <w:r w:rsidR="00540A03">
              <w:t>Final</w:t>
            </w:r>
            <w:r>
              <w:t xml:space="preserve"> year B-tech student in computer science at MGMCET PAMPAKUDA. I persevere in what I started and </w:t>
            </w:r>
            <w:r>
              <w:t>work it</w:t>
            </w:r>
            <w:r>
              <w:t xml:space="preserve"> through energetically until I achieve it.</w:t>
            </w:r>
          </w:p>
          <w:sdt>
            <w:sdtPr>
              <w:id w:val="-1954003311"/>
              <w:placeholder>
                <w:docPart w:val="72FFBF28AE07425BBE6E277D498C006B"/>
              </w:placeholder>
              <w:temporary/>
              <w:showingPlcHdr/>
              <w15:appearance w15:val="hidden"/>
            </w:sdtPr>
            <w:sdtContent>
              <w:p w14:paraId="4C66ED84" w14:textId="77777777" w:rsidR="0073564F" w:rsidRPr="00CB0055" w:rsidRDefault="0073564F" w:rsidP="0073564F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sdt>
            <w:sdtPr>
              <w:id w:val="1111563247"/>
              <w:placeholder>
                <w:docPart w:val="22489991EF3D4F92A28AA82D6BE39AF6"/>
              </w:placeholder>
              <w:temporary/>
              <w:showingPlcHdr/>
              <w15:appearance w15:val="hidden"/>
            </w:sdtPr>
            <w:sdtContent>
              <w:p w14:paraId="23B2C8BB" w14:textId="77777777" w:rsidR="0073564F" w:rsidRDefault="0073564F" w:rsidP="0073564F">
                <w:r w:rsidRPr="004D3011">
                  <w:t>PHONE:</w:t>
                </w:r>
              </w:p>
            </w:sdtContent>
          </w:sdt>
          <w:p w14:paraId="1CCB775E" w14:textId="77777777" w:rsidR="0073564F" w:rsidRDefault="0073564F" w:rsidP="0073564F">
            <w:r>
              <w:t>8078192618</w:t>
            </w:r>
          </w:p>
          <w:p w14:paraId="44AF04ED" w14:textId="77777777" w:rsidR="0073564F" w:rsidRPr="004D3011" w:rsidRDefault="0073564F" w:rsidP="0073564F"/>
          <w:p w14:paraId="095CBF48" w14:textId="77777777" w:rsidR="0073564F" w:rsidRDefault="0073564F" w:rsidP="0073564F">
            <w:r>
              <w:t>PORTFOLIO:</w:t>
            </w:r>
          </w:p>
          <w:p w14:paraId="4622F610" w14:textId="77777777" w:rsidR="0073564F" w:rsidRDefault="0073564F" w:rsidP="0073564F">
            <w:hyperlink r:id="rId8" w:history="1">
              <w:r w:rsidRPr="006B6096">
                <w:rPr>
                  <w:rStyle w:val="Hyperlink"/>
                </w:rPr>
                <w:t>https://me-parthiv.netlify.app/</w:t>
              </w:r>
            </w:hyperlink>
          </w:p>
          <w:p w14:paraId="46469389" w14:textId="77777777" w:rsidR="0073564F" w:rsidRDefault="0073564F" w:rsidP="0073564F"/>
          <w:sdt>
            <w:sdtPr>
              <w:id w:val="-240260293"/>
              <w:placeholder>
                <w:docPart w:val="B0D14567FFD940ED9C843F2A508C0F1D"/>
              </w:placeholder>
              <w:temporary/>
              <w:showingPlcHdr/>
              <w15:appearance w15:val="hidden"/>
            </w:sdtPr>
            <w:sdtContent>
              <w:p w14:paraId="1C96D2CD" w14:textId="77777777" w:rsidR="0073564F" w:rsidRPr="007002C5" w:rsidRDefault="0073564F" w:rsidP="0073564F">
                <w:r w:rsidRPr="004D3011">
                  <w:t>EMAIL:</w:t>
                </w:r>
              </w:p>
            </w:sdtContent>
          </w:sdt>
          <w:p w14:paraId="6121C8C1" w14:textId="77777777" w:rsidR="0073564F" w:rsidRDefault="0073564F" w:rsidP="0073564F">
            <w:hyperlink r:id="rId9" w:history="1">
              <w:r w:rsidRPr="00C77647">
                <w:rPr>
                  <w:rStyle w:val="Hyperlink"/>
                </w:rPr>
                <w:t>parthiv.eacharoth@gmail.com</w:t>
              </w:r>
            </w:hyperlink>
          </w:p>
          <w:p w14:paraId="681F7C7C" w14:textId="77777777" w:rsidR="0073564F" w:rsidRPr="00CB0055" w:rsidRDefault="0073564F" w:rsidP="0073564F">
            <w:pPr>
              <w:pStyle w:val="Heading3"/>
            </w:pPr>
            <w:r>
              <w:t>languages</w:t>
            </w:r>
          </w:p>
          <w:p w14:paraId="1AF7A23A" w14:textId="77777777" w:rsidR="0073564F" w:rsidRDefault="0073564F" w:rsidP="0073564F">
            <w:r>
              <w:t>Malayalam (Native)</w:t>
            </w:r>
          </w:p>
          <w:p w14:paraId="2917443E" w14:textId="77777777" w:rsidR="0073564F" w:rsidRDefault="0073564F" w:rsidP="0073564F">
            <w:r>
              <w:t>English</w:t>
            </w:r>
          </w:p>
          <w:p w14:paraId="7CA1C8B3" w14:textId="77777777" w:rsidR="0073564F" w:rsidRDefault="0073564F" w:rsidP="0073564F"/>
          <w:p w14:paraId="659D747C" w14:textId="77777777" w:rsidR="0073564F" w:rsidRDefault="0073564F" w:rsidP="0073564F">
            <w:pPr>
              <w:pStyle w:val="Heading3"/>
            </w:pPr>
            <w:r>
              <w:t>soft skills</w:t>
            </w:r>
          </w:p>
          <w:p w14:paraId="648AA3D1" w14:textId="77777777" w:rsidR="0073564F" w:rsidRDefault="0073564F" w:rsidP="0073564F">
            <w:r>
              <w:t>Proper Communication</w:t>
            </w:r>
          </w:p>
          <w:p w14:paraId="35BB82E9" w14:textId="77777777" w:rsidR="0073564F" w:rsidRDefault="0073564F" w:rsidP="0073564F">
            <w:r>
              <w:t xml:space="preserve">Creativity </w:t>
            </w:r>
          </w:p>
          <w:p w14:paraId="7599F364" w14:textId="77777777" w:rsidR="0073564F" w:rsidRDefault="0073564F" w:rsidP="0073564F">
            <w:r>
              <w:t>Critical Thinking</w:t>
            </w:r>
          </w:p>
          <w:p w14:paraId="2E1B3FDC" w14:textId="77777777" w:rsidR="0073564F" w:rsidRDefault="0073564F" w:rsidP="0073564F">
            <w:r>
              <w:t>Team Work</w:t>
            </w:r>
          </w:p>
          <w:p w14:paraId="666DB090" w14:textId="77777777" w:rsidR="0073564F" w:rsidRDefault="0073564F" w:rsidP="0073564F">
            <w:r>
              <w:t>Adaptability</w:t>
            </w:r>
          </w:p>
          <w:p w14:paraId="191B75C2" w14:textId="77777777" w:rsidR="0073564F" w:rsidRDefault="0073564F" w:rsidP="0073564F">
            <w:r>
              <w:t>Hard work</w:t>
            </w:r>
          </w:p>
          <w:p w14:paraId="4D81471A" w14:textId="77777777" w:rsidR="0073564F" w:rsidRDefault="0073564F" w:rsidP="0073564F">
            <w:r>
              <w:t>Leadership</w:t>
            </w:r>
          </w:p>
          <w:p w14:paraId="7391900D" w14:textId="77777777" w:rsidR="0073564F" w:rsidRDefault="0073564F" w:rsidP="0073564F"/>
          <w:p w14:paraId="32503A3C" w14:textId="77777777" w:rsidR="0073564F" w:rsidRDefault="0073564F" w:rsidP="0073564F"/>
          <w:p w14:paraId="4AD6DED9" w14:textId="77777777" w:rsidR="0073564F" w:rsidRPr="00AE6DD0" w:rsidRDefault="0073564F" w:rsidP="0073564F"/>
          <w:p w14:paraId="302FF683" w14:textId="77777777" w:rsidR="0073564F" w:rsidRPr="004D3011" w:rsidRDefault="0073564F" w:rsidP="0073564F"/>
        </w:tc>
        <w:tc>
          <w:tcPr>
            <w:tcW w:w="720" w:type="dxa"/>
          </w:tcPr>
          <w:p w14:paraId="3B10C499" w14:textId="77777777" w:rsidR="0073564F" w:rsidRDefault="0073564F" w:rsidP="0073564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id w:val="1049110328"/>
              <w:placeholder>
                <w:docPart w:val="366C21EE11DC4F1DA27830EB1D042B6D"/>
              </w:placeholder>
              <w:temporary/>
              <w:showingPlcHdr/>
              <w15:appearance w15:val="hidden"/>
            </w:sdtPr>
            <w:sdtContent>
              <w:p w14:paraId="0D530697" w14:textId="77777777" w:rsidR="0073564F" w:rsidRDefault="0073564F" w:rsidP="0073564F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14:paraId="45307CA3" w14:textId="77777777" w:rsidR="0073564F" w:rsidRPr="00B359E4" w:rsidRDefault="0073564F" w:rsidP="0073564F">
            <w:pPr>
              <w:pStyle w:val="Heading4"/>
            </w:pPr>
            <w:r>
              <w:t>SSLC</w:t>
            </w:r>
          </w:p>
          <w:p w14:paraId="702A5260" w14:textId="77777777" w:rsidR="0073564F" w:rsidRDefault="0073564F" w:rsidP="0073564F">
            <w:r>
              <w:t xml:space="preserve">I completed SSLC from GVHSS MEPPAYUR with 90% in 2019. </w:t>
            </w:r>
          </w:p>
          <w:p w14:paraId="22A732ED" w14:textId="77777777" w:rsidR="0073564F" w:rsidRDefault="0073564F" w:rsidP="0073564F"/>
          <w:p w14:paraId="03595FEE" w14:textId="77777777" w:rsidR="0073564F" w:rsidRPr="00B359E4" w:rsidRDefault="0073564F" w:rsidP="0073564F">
            <w:pPr>
              <w:pStyle w:val="Heading4"/>
            </w:pPr>
            <w:r>
              <w:t>HIGHER SECONDARY</w:t>
            </w:r>
          </w:p>
          <w:p w14:paraId="16C1D8EC" w14:textId="77777777" w:rsidR="0073564F" w:rsidRDefault="0073564F" w:rsidP="0073564F">
            <w:pPr>
              <w:pStyle w:val="Date"/>
            </w:pPr>
            <w:r>
              <w:t xml:space="preserve">I graduated higher secondary from </w:t>
            </w:r>
            <w:r>
              <w:rPr>
                <w:rFonts w:ascii="T3Font_2" w:hAnsi="T3Font_2" w:cs="T3Font_2"/>
                <w:sz w:val="21"/>
                <w:szCs w:val="21"/>
                <w:lang w:val="en-IN"/>
              </w:rPr>
              <w:t xml:space="preserve">GVHSS MEPPAYUR </w:t>
            </w:r>
            <w:r>
              <w:t>with 93% in 2021.</w:t>
            </w:r>
          </w:p>
          <w:p w14:paraId="25AB96B3" w14:textId="77777777" w:rsidR="0073564F" w:rsidRDefault="0073564F" w:rsidP="0073564F"/>
          <w:p w14:paraId="42C11703" w14:textId="77777777" w:rsidR="0073564F" w:rsidRDefault="0073564F" w:rsidP="0073564F">
            <w:pPr>
              <w:pStyle w:val="Heading4"/>
            </w:pPr>
            <w:r>
              <w:t>ADDITIONAL COURSE</w:t>
            </w:r>
          </w:p>
          <w:p w14:paraId="049C9A98" w14:textId="77777777" w:rsidR="0073564F" w:rsidRPr="00B359E4" w:rsidRDefault="0073564F" w:rsidP="0073564F">
            <w:r>
              <w:t>I am currently doing a course on MERN STACK from CODEMASTERY, an online platform for new learners.</w:t>
            </w:r>
          </w:p>
          <w:p w14:paraId="06E37E28" w14:textId="77777777" w:rsidR="0073564F" w:rsidRDefault="0073564F" w:rsidP="0073564F">
            <w:pPr>
              <w:pStyle w:val="Heading2"/>
            </w:pPr>
            <w:r>
              <w:t>experiENCE</w:t>
            </w:r>
          </w:p>
          <w:p w14:paraId="606B7C34" w14:textId="77777777" w:rsidR="0073564F" w:rsidRDefault="0073564F" w:rsidP="0073564F">
            <w:pPr>
              <w:pStyle w:val="Heading4"/>
            </w:pPr>
            <w:r>
              <w:t>INTERNSHIP</w:t>
            </w:r>
          </w:p>
          <w:p w14:paraId="1688AF29" w14:textId="77777777" w:rsidR="0073564F" w:rsidRPr="00756484" w:rsidRDefault="0073564F" w:rsidP="0073564F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2023</w:t>
            </w:r>
          </w:p>
          <w:p w14:paraId="14B46A53" w14:textId="77777777" w:rsidR="0073564F" w:rsidRDefault="0073564F" w:rsidP="0073564F">
            <w:pPr>
              <w:pStyle w:val="Date"/>
            </w:pPr>
            <w:r>
              <w:t>I completed an internship from SYSBRREEZE TECHNOLOGIES at KINFRA PARK. I learned the front-end frameworks to develop a website from there. It also helped me to aware of the real-world problems and solutions.</w:t>
            </w:r>
          </w:p>
          <w:p w14:paraId="685FAEFE" w14:textId="77777777" w:rsidR="0073564F" w:rsidRDefault="0073564F" w:rsidP="0073564F"/>
          <w:p w14:paraId="39C932FF" w14:textId="77777777" w:rsidR="0073564F" w:rsidRPr="004D3011" w:rsidRDefault="0073564F" w:rsidP="0073564F">
            <w:pPr>
              <w:pStyle w:val="Heading4"/>
              <w:rPr>
                <w:bCs/>
              </w:rPr>
            </w:pPr>
            <w:r>
              <w:t>COMPLETED PROJECTS</w:t>
            </w:r>
          </w:p>
          <w:p w14:paraId="76B6299D" w14:textId="77777777" w:rsidR="0073564F" w:rsidRDefault="0073564F" w:rsidP="0073564F">
            <w:pPr>
              <w:pStyle w:val="Date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2023</w:t>
            </w:r>
          </w:p>
          <w:p w14:paraId="45676917" w14:textId="77777777" w:rsidR="0073564F" w:rsidRPr="0073564F" w:rsidRDefault="0073564F" w:rsidP="0073564F">
            <w:r>
              <w:t xml:space="preserve">I made our college official website </w:t>
            </w:r>
          </w:p>
          <w:p w14:paraId="2B377757" w14:textId="77777777" w:rsidR="0073564F" w:rsidRDefault="0073564F" w:rsidP="0073564F">
            <w:r>
              <w:t>I made a static website for my college for the cricket club. This experience boosted my confidence to do a project.</w:t>
            </w:r>
          </w:p>
          <w:p w14:paraId="09EA123C" w14:textId="77777777" w:rsidR="0073564F" w:rsidRDefault="0073564F" w:rsidP="0073564F">
            <w:r>
              <w:t>2024</w:t>
            </w:r>
          </w:p>
          <w:p w14:paraId="73CA422A" w14:textId="2C34C6AE" w:rsidR="0073564F" w:rsidRDefault="0073564F" w:rsidP="0073564F">
            <w:r>
              <w:t xml:space="preserve">I complete a medical software for a clinic name </w:t>
            </w:r>
            <w:r w:rsidR="000A2B0E">
              <w:t>VKM</w:t>
            </w:r>
            <w:r>
              <w:t xml:space="preserve"> special school valanchery</w:t>
            </w:r>
            <w:r>
              <w:t>,</w:t>
            </w:r>
            <w:r w:rsidR="000A2B0E">
              <w:t xml:space="preserve"> Malappuram with</w:t>
            </w:r>
            <w:r>
              <w:t xml:space="preserve"> Open EMR</w:t>
            </w:r>
          </w:p>
          <w:p w14:paraId="3054852D" w14:textId="77777777" w:rsidR="0073564F" w:rsidRPr="0073564F" w:rsidRDefault="0073564F" w:rsidP="0073564F">
            <w:pPr>
              <w:rPr>
                <w:color w:val="0D0D0D" w:themeColor="text1" w:themeTint="F2"/>
              </w:rPr>
            </w:pPr>
          </w:p>
          <w:p w14:paraId="31593234" w14:textId="77777777" w:rsidR="0073564F" w:rsidRDefault="0073564F" w:rsidP="0073564F">
            <w:pPr>
              <w:pStyle w:val="Heading4"/>
            </w:pPr>
            <w:r>
              <w:t>NCC and NSS</w:t>
            </w:r>
          </w:p>
          <w:p w14:paraId="45E7D2ED" w14:textId="77777777" w:rsidR="0073564F" w:rsidRPr="004C6DC7" w:rsidRDefault="0073564F" w:rsidP="0073564F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2017-2021</w:t>
            </w:r>
          </w:p>
          <w:p w14:paraId="6993A65C" w14:textId="77777777" w:rsidR="0073564F" w:rsidRDefault="0073564F" w:rsidP="0073564F">
            <w:r>
              <w:t>I was the NCC leader at my school in 2017 to 2019. It enriched my leader ship skills and qualities. After completing NCC I joined NSS and volunteered throughout my higher secondary. It increased my social relationships and helped me to well behave as a citizen.</w:t>
            </w:r>
          </w:p>
          <w:p w14:paraId="60621693" w14:textId="77777777" w:rsidR="0073564F" w:rsidRDefault="0073564F" w:rsidP="0073564F">
            <w:pPr>
              <w:pStyle w:val="Heading2"/>
            </w:pPr>
            <w:r w:rsidRPr="00AE6DD0">
              <w:t>skills</w:t>
            </w:r>
          </w:p>
          <w:p w14:paraId="2E08E89C" w14:textId="71EDAA28" w:rsidR="0073564F" w:rsidRDefault="0073564F" w:rsidP="0073564F">
            <w:p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HTML and CSS</w:t>
            </w:r>
          </w:p>
          <w:p w14:paraId="45A5A8E8" w14:textId="778FFE84" w:rsidR="0073564F" w:rsidRDefault="0073564F" w:rsidP="0073564F">
            <w:p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Javascript and react basics</w:t>
            </w:r>
          </w:p>
          <w:p w14:paraId="26D06F08" w14:textId="77777777" w:rsidR="0073564F" w:rsidRDefault="0073564F" w:rsidP="0073564F">
            <w:p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C and Java Language Basics</w:t>
            </w:r>
          </w:p>
          <w:p w14:paraId="25404EE3" w14:textId="77777777" w:rsidR="0073564F" w:rsidRDefault="0073564F" w:rsidP="0073564F">
            <w:p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Software installing</w:t>
            </w:r>
          </w:p>
          <w:p w14:paraId="6DF6609B" w14:textId="6A5318EF" w:rsidR="0073564F" w:rsidRDefault="0073564F" w:rsidP="0073564F">
            <w:p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Web Hosting</w:t>
            </w:r>
          </w:p>
          <w:p w14:paraId="138AF402" w14:textId="0F6E495B" w:rsidR="0073564F" w:rsidRDefault="0073564F" w:rsidP="0073564F">
            <w:p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Wix studio</w:t>
            </w:r>
          </w:p>
          <w:p w14:paraId="1500EC52" w14:textId="267CEBE8" w:rsidR="0073564F" w:rsidRDefault="0073564F" w:rsidP="0073564F">
            <w:p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 xml:space="preserve">Php basis </w:t>
            </w:r>
          </w:p>
          <w:p w14:paraId="2172DC61" w14:textId="330C2B60" w:rsidR="0073564F" w:rsidRDefault="0073564F" w:rsidP="0073564F">
            <w:p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SQL basis</w:t>
            </w:r>
          </w:p>
          <w:p w14:paraId="31D27560" w14:textId="77777777" w:rsidR="0073564F" w:rsidRDefault="0073564F" w:rsidP="0073564F">
            <w:pPr>
              <w:rPr>
                <w:noProof/>
                <w:color w:val="000000" w:themeColor="text1"/>
              </w:rPr>
            </w:pPr>
          </w:p>
          <w:p w14:paraId="2F1F3129" w14:textId="77777777" w:rsidR="0073564F" w:rsidRPr="00660D49" w:rsidRDefault="0073564F" w:rsidP="0073564F">
            <w:pPr>
              <w:rPr>
                <w:color w:val="FFFFFF" w:themeColor="background1"/>
              </w:rPr>
            </w:pPr>
          </w:p>
        </w:tc>
      </w:tr>
    </w:tbl>
    <w:p w14:paraId="63E7C517" w14:textId="55C30D4B" w:rsidR="000E3F33" w:rsidRPr="00AE6DD0" w:rsidRDefault="000E3F33" w:rsidP="00660D49">
      <w:pPr>
        <w:tabs>
          <w:tab w:val="left" w:pos="4470"/>
        </w:tabs>
      </w:pPr>
    </w:p>
    <w:sectPr w:rsidR="000E3F33" w:rsidRPr="00AE6DD0" w:rsidSect="000C45FF">
      <w:head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14F75E" w14:textId="77777777" w:rsidR="00BF5888" w:rsidRDefault="00BF5888" w:rsidP="000C45FF">
      <w:r>
        <w:separator/>
      </w:r>
    </w:p>
  </w:endnote>
  <w:endnote w:type="continuationSeparator" w:id="0">
    <w:p w14:paraId="06AE2471" w14:textId="77777777" w:rsidR="00BF5888" w:rsidRDefault="00BF5888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3Font_2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941DC8" w14:textId="77777777" w:rsidR="00BF5888" w:rsidRDefault="00BF5888" w:rsidP="000C45FF">
      <w:r>
        <w:separator/>
      </w:r>
    </w:p>
  </w:footnote>
  <w:footnote w:type="continuationSeparator" w:id="0">
    <w:p w14:paraId="71EAE9BA" w14:textId="77777777" w:rsidR="00BF5888" w:rsidRDefault="00BF5888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08E6EB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1F29C02" wp14:editId="5357A59C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4EE"/>
    <w:rsid w:val="00036450"/>
    <w:rsid w:val="00094499"/>
    <w:rsid w:val="000A2B0E"/>
    <w:rsid w:val="000C45FF"/>
    <w:rsid w:val="000E3F33"/>
    <w:rsid w:val="000E3FD1"/>
    <w:rsid w:val="00112054"/>
    <w:rsid w:val="001317D8"/>
    <w:rsid w:val="001525E1"/>
    <w:rsid w:val="00180329"/>
    <w:rsid w:val="0019001F"/>
    <w:rsid w:val="00190736"/>
    <w:rsid w:val="001A74A5"/>
    <w:rsid w:val="001B2ABD"/>
    <w:rsid w:val="001E0391"/>
    <w:rsid w:val="001E1759"/>
    <w:rsid w:val="001F1ECC"/>
    <w:rsid w:val="002400EB"/>
    <w:rsid w:val="002544EE"/>
    <w:rsid w:val="00256CF7"/>
    <w:rsid w:val="00281FD5"/>
    <w:rsid w:val="0030481B"/>
    <w:rsid w:val="003156FC"/>
    <w:rsid w:val="003254B5"/>
    <w:rsid w:val="0037121F"/>
    <w:rsid w:val="003910D8"/>
    <w:rsid w:val="003A6B7D"/>
    <w:rsid w:val="003B06CA"/>
    <w:rsid w:val="004071FC"/>
    <w:rsid w:val="00445947"/>
    <w:rsid w:val="004813B3"/>
    <w:rsid w:val="00496591"/>
    <w:rsid w:val="004C63E4"/>
    <w:rsid w:val="004D3011"/>
    <w:rsid w:val="005262AC"/>
    <w:rsid w:val="00540A03"/>
    <w:rsid w:val="005655C5"/>
    <w:rsid w:val="005709AB"/>
    <w:rsid w:val="005C2758"/>
    <w:rsid w:val="005E39D5"/>
    <w:rsid w:val="00600670"/>
    <w:rsid w:val="0062123A"/>
    <w:rsid w:val="00646E75"/>
    <w:rsid w:val="00660D49"/>
    <w:rsid w:val="006771D0"/>
    <w:rsid w:val="006E3BAC"/>
    <w:rsid w:val="007002C5"/>
    <w:rsid w:val="00715FCB"/>
    <w:rsid w:val="00727D67"/>
    <w:rsid w:val="0073564F"/>
    <w:rsid w:val="00743101"/>
    <w:rsid w:val="00764C9F"/>
    <w:rsid w:val="007775E1"/>
    <w:rsid w:val="007867A0"/>
    <w:rsid w:val="007927F5"/>
    <w:rsid w:val="00802CA0"/>
    <w:rsid w:val="0082504A"/>
    <w:rsid w:val="008B2BF0"/>
    <w:rsid w:val="008C548E"/>
    <w:rsid w:val="009260CD"/>
    <w:rsid w:val="00940A66"/>
    <w:rsid w:val="00952C25"/>
    <w:rsid w:val="00A2118D"/>
    <w:rsid w:val="00AD0A50"/>
    <w:rsid w:val="00AD76E2"/>
    <w:rsid w:val="00AE6DD0"/>
    <w:rsid w:val="00B20152"/>
    <w:rsid w:val="00B2379C"/>
    <w:rsid w:val="00B359E4"/>
    <w:rsid w:val="00B57D98"/>
    <w:rsid w:val="00B70850"/>
    <w:rsid w:val="00BF5888"/>
    <w:rsid w:val="00C066B6"/>
    <w:rsid w:val="00C37BA1"/>
    <w:rsid w:val="00C4674C"/>
    <w:rsid w:val="00C506CF"/>
    <w:rsid w:val="00C72BED"/>
    <w:rsid w:val="00C9578B"/>
    <w:rsid w:val="00CB0055"/>
    <w:rsid w:val="00D2522B"/>
    <w:rsid w:val="00D422DE"/>
    <w:rsid w:val="00D5459D"/>
    <w:rsid w:val="00DA1F4D"/>
    <w:rsid w:val="00DD172A"/>
    <w:rsid w:val="00DD66BC"/>
    <w:rsid w:val="00E25A26"/>
    <w:rsid w:val="00E33716"/>
    <w:rsid w:val="00E4381A"/>
    <w:rsid w:val="00E55D74"/>
    <w:rsid w:val="00E708DB"/>
    <w:rsid w:val="00E77ED6"/>
    <w:rsid w:val="00E82393"/>
    <w:rsid w:val="00E86132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64D654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40A66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940A66"/>
    <w:rPr>
      <w:rFonts w:asciiTheme="majorHAnsi" w:eastAsiaTheme="majorEastAsia" w:hAnsiTheme="majorHAnsi" w:cstheme="majorBidi"/>
      <w:b/>
      <w:caps/>
      <w:color w:val="548AB7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-parthiv.netlify.app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mailto:parthiv.eacharoth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Local\Microsoft\Office\16.0\DTS\en-IN%7bA6A9C961-A9E9-4006-A34E-344549C3E167%7d\%7b0DFCC88C-90EB-474A-BF2A-14C6FF540FEF%7dtf00546271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5E2FC2CDBEE4EBD80590D23A972F8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BBB3D9-0909-4AFF-8A50-1DC94CDF6149}"/>
      </w:docPartPr>
      <w:docPartBody>
        <w:p w:rsidR="00000000" w:rsidRDefault="003330F8" w:rsidP="003330F8">
          <w:pPr>
            <w:pStyle w:val="55E2FC2CDBEE4EBD80590D23A972F8DB"/>
          </w:pPr>
          <w:r w:rsidRPr="00D5459D">
            <w:t>Profile</w:t>
          </w:r>
        </w:p>
      </w:docPartBody>
    </w:docPart>
    <w:docPart>
      <w:docPartPr>
        <w:name w:val="72FFBF28AE07425BBE6E277D498C00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AE0906-50FD-4A00-AA8C-C757B24CBBCC}"/>
      </w:docPartPr>
      <w:docPartBody>
        <w:p w:rsidR="00000000" w:rsidRDefault="003330F8" w:rsidP="003330F8">
          <w:pPr>
            <w:pStyle w:val="72FFBF28AE07425BBE6E277D498C006B"/>
          </w:pPr>
          <w:r w:rsidRPr="00CB0055">
            <w:t>Contact</w:t>
          </w:r>
        </w:p>
      </w:docPartBody>
    </w:docPart>
    <w:docPart>
      <w:docPartPr>
        <w:name w:val="22489991EF3D4F92A28AA82D6BE39A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39D896-CA42-43C4-BFF8-B1803EDC07E2}"/>
      </w:docPartPr>
      <w:docPartBody>
        <w:p w:rsidR="00000000" w:rsidRDefault="003330F8" w:rsidP="003330F8">
          <w:pPr>
            <w:pStyle w:val="22489991EF3D4F92A28AA82D6BE39AF6"/>
          </w:pPr>
          <w:r w:rsidRPr="004D3011">
            <w:t>PHONE:</w:t>
          </w:r>
        </w:p>
      </w:docPartBody>
    </w:docPart>
    <w:docPart>
      <w:docPartPr>
        <w:name w:val="B0D14567FFD940ED9C843F2A508C0F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D91BC9-E247-4373-820D-07EB57662172}"/>
      </w:docPartPr>
      <w:docPartBody>
        <w:p w:rsidR="00000000" w:rsidRDefault="003330F8" w:rsidP="003330F8">
          <w:pPr>
            <w:pStyle w:val="B0D14567FFD940ED9C843F2A508C0F1D"/>
          </w:pPr>
          <w:r w:rsidRPr="004D3011">
            <w:t>EMAIL:</w:t>
          </w:r>
        </w:p>
      </w:docPartBody>
    </w:docPart>
    <w:docPart>
      <w:docPartPr>
        <w:name w:val="366C21EE11DC4F1DA27830EB1D042B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6C29C-33AF-4A22-88C7-CC6F0E6E7B50}"/>
      </w:docPartPr>
      <w:docPartBody>
        <w:p w:rsidR="00000000" w:rsidRDefault="003330F8" w:rsidP="003330F8">
          <w:pPr>
            <w:pStyle w:val="366C21EE11DC4F1DA27830EB1D042B6D"/>
          </w:pPr>
          <w:r w:rsidRPr="00036450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3Font_2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61C"/>
    <w:rsid w:val="001E7B88"/>
    <w:rsid w:val="003330F8"/>
    <w:rsid w:val="008333B6"/>
    <w:rsid w:val="00B7046D"/>
    <w:rsid w:val="00BA6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BA661C"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kern w:val="0"/>
      <w:szCs w:val="26"/>
      <w:lang w:val="en-US" w:eastAsia="ja-J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E591775F27D4F90821F21BB4FE93E57">
    <w:name w:val="FE591775F27D4F90821F21BB4FE93E57"/>
  </w:style>
  <w:style w:type="paragraph" w:customStyle="1" w:styleId="C9FF03E969A24E03B1BB70216B937589">
    <w:name w:val="C9FF03E969A24E03B1BB70216B937589"/>
  </w:style>
  <w:style w:type="paragraph" w:customStyle="1" w:styleId="103A38782F634C3DB9965732D0D982AF">
    <w:name w:val="103A38782F634C3DB9965732D0D982AF"/>
  </w:style>
  <w:style w:type="paragraph" w:customStyle="1" w:styleId="08E89DCFEB764947A07599BBEF6B58F4">
    <w:name w:val="08E89DCFEB764947A07599BBEF6B58F4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A661C"/>
    <w:rPr>
      <w:rFonts w:asciiTheme="majorHAnsi" w:eastAsiaTheme="majorEastAsia" w:hAnsiTheme="majorHAnsi" w:cstheme="majorBidi"/>
      <w:b/>
      <w:bCs/>
      <w:caps/>
      <w:kern w:val="0"/>
      <w:szCs w:val="26"/>
      <w:lang w:val="en-US" w:eastAsia="ja-JP"/>
      <w14:ligatures w14:val="none"/>
    </w:rPr>
  </w:style>
  <w:style w:type="paragraph" w:customStyle="1" w:styleId="95A814B3137D4D99A01097147F0780A1">
    <w:name w:val="95A814B3137D4D99A01097147F0780A1"/>
    <w:rsid w:val="00BA661C"/>
  </w:style>
  <w:style w:type="paragraph" w:customStyle="1" w:styleId="55E2FC2CDBEE4EBD80590D23A972F8DB">
    <w:name w:val="55E2FC2CDBEE4EBD80590D23A972F8DB"/>
    <w:rsid w:val="003330F8"/>
    <w:rPr>
      <w:kern w:val="0"/>
      <w:lang w:val="en-US" w:eastAsia="en-US"/>
      <w14:ligatures w14:val="none"/>
    </w:rPr>
  </w:style>
  <w:style w:type="paragraph" w:customStyle="1" w:styleId="72FFBF28AE07425BBE6E277D498C006B">
    <w:name w:val="72FFBF28AE07425BBE6E277D498C006B"/>
    <w:rsid w:val="003330F8"/>
    <w:rPr>
      <w:kern w:val="0"/>
      <w:lang w:val="en-US" w:eastAsia="en-US"/>
      <w14:ligatures w14:val="none"/>
    </w:rPr>
  </w:style>
  <w:style w:type="paragraph" w:customStyle="1" w:styleId="22489991EF3D4F92A28AA82D6BE39AF6">
    <w:name w:val="22489991EF3D4F92A28AA82D6BE39AF6"/>
    <w:rsid w:val="003330F8"/>
    <w:rPr>
      <w:kern w:val="0"/>
      <w:lang w:val="en-US" w:eastAsia="en-US"/>
      <w14:ligatures w14:val="none"/>
    </w:rPr>
  </w:style>
  <w:style w:type="paragraph" w:customStyle="1" w:styleId="B0D14567FFD940ED9C843F2A508C0F1D">
    <w:name w:val="B0D14567FFD940ED9C843F2A508C0F1D"/>
    <w:rsid w:val="003330F8"/>
    <w:rPr>
      <w:kern w:val="0"/>
      <w:lang w:val="en-US" w:eastAsia="en-US"/>
      <w14:ligatures w14:val="none"/>
    </w:rPr>
  </w:style>
  <w:style w:type="paragraph" w:customStyle="1" w:styleId="366C21EE11DC4F1DA27830EB1D042B6D">
    <w:name w:val="366C21EE11DC4F1DA27830EB1D042B6D"/>
    <w:rsid w:val="003330F8"/>
    <w:rPr>
      <w:kern w:val="0"/>
      <w:lang w:val="en-US" w:eastAsia="en-US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{0DFCC88C-90EB-474A-BF2A-14C6FF540FEF}tf00546271_win32.dotx</Template>
  <TotalTime>0</TotalTime>
  <Pages>2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2023-06-14T14:26:00Z</dcterms:created>
  <dcterms:modified xsi:type="dcterms:W3CDTF">2024-07-07T03:23:00Z</dcterms:modified>
</cp:coreProperties>
</file>